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Company Logo"/>
        <w:id w:val="1452127792"/>
        <w:picture/>
      </w:sdtPr>
      <w:sdtEndPr/>
      <w:sdtContent>
        <w:p w14:paraId="15BE8E37" w14:textId="77777777" w:rsidR="00C97A13" w:rsidRDefault="00C97A13">
          <w:r>
            <w:rPr>
              <w:noProof/>
            </w:rPr>
            <w:drawing>
              <wp:inline distT="0" distB="0" distL="0" distR="0" wp14:anchorId="37B2C229" wp14:editId="30BEAE63">
                <wp:extent cx="949960" cy="949960"/>
                <wp:effectExtent l="0" t="0" r="2540" b="2540"/>
                <wp:docPr id="9" name="Picture 3" descr="Placeholder for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9960" cy="9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id w:val="361556139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4A628C40" w14:textId="77777777" w:rsidR="005703C5" w:rsidRDefault="00C97A13">
          <w:r w:rsidRPr="009C01A3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2" behindDoc="0" locked="0" layoutInCell="1" allowOverlap="1" wp14:anchorId="5FCF6F5E" wp14:editId="7EB586B9">
                    <wp:simplePos x="0" y="0"/>
                    <wp:positionH relativeFrom="column">
                      <wp:posOffset>1092200</wp:posOffset>
                    </wp:positionH>
                    <wp:positionV relativeFrom="paragraph">
                      <wp:posOffset>-768985</wp:posOffset>
                    </wp:positionV>
                    <wp:extent cx="3638550" cy="571500"/>
                    <wp:effectExtent l="0" t="0" r="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3855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BB2368" w14:textId="7F47D383" w:rsidR="008C1017" w:rsidRPr="005703C5" w:rsidRDefault="000C7648" w:rsidP="00E516E8">
                                <w:pPr>
                                  <w:pStyle w:val="MainTitle"/>
                                </w:pPr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</w:rPr>
                                    <w:alias w:val="Company"/>
                                    <w:tag w:val=""/>
                                    <w:id w:val="-269321104"/>
                                    <w:placeholder>
                                      <w:docPart w:val="F81F068834644BD292B6C7C4CFBDCEDC"/>
                                    </w:placeholder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55AD">
                                      <w:rPr>
                                        <w:sz w:val="48"/>
                                        <w:szCs w:val="48"/>
                                      </w:rPr>
                                      <w:t>Frederik Kristian Pedersen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CF6F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86pt;margin-top:-60.55pt;width:286.5pt;height:4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" filled="f" stroked="f">
                    <v:textbox>
                      <w:txbxContent>
                        <w:p w14:paraId="05BB2368" w14:textId="7F47D383" w:rsidR="008C1017" w:rsidRPr="005703C5" w:rsidRDefault="000C7648" w:rsidP="00E516E8">
                          <w:pPr>
                            <w:pStyle w:val="MainTitle"/>
                          </w:pPr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alias w:val="Company"/>
                              <w:tag w:val=""/>
                              <w:id w:val="-269321104"/>
                              <w:placeholder>
                                <w:docPart w:val="F81F068834644BD292B6C7C4CFBDCEDC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55AD">
                                <w:rPr>
                                  <w:sz w:val="48"/>
                                  <w:szCs w:val="48"/>
                                </w:rPr>
                                <w:t>Frederik Kristian Pedersen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456E1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3F04623" wp14:editId="319510F3">
                    <wp:simplePos x="0" y="0"/>
                    <wp:positionH relativeFrom="margin">
                      <wp:posOffset>5168900</wp:posOffset>
                    </wp:positionH>
                    <wp:positionV relativeFrom="page">
                      <wp:posOffset>228600</wp:posOffset>
                    </wp:positionV>
                    <wp:extent cx="781050" cy="987425"/>
                    <wp:effectExtent l="0" t="0" r="635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8105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DB9FEB" w14:textId="434B9804" w:rsidR="005703C5" w:rsidRDefault="009A65ED">
                                <w:pPr>
                                  <w:pStyle w:val="Ingenafstand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instrText xml:space="preserve"> SAVEDATE  \@ "M/d/yyyy"  \* MERGEFORMAT </w:instrTex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0C7648">
                                  <w:rPr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7/11/2024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3F04623" id="Rectangle 132" o:spid="_x0000_s1027" style="position:absolute;margin-left:407pt;margin-top:18pt;width:61.5pt;height:77.75pt;z-index:251658240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" fillcolor="#4472c4 [3204]" stroked="f" strokeweight="1pt">
                    <o:lock v:ext="edit" aspectratio="t"/>
                    <v:textbox inset="3.6pt,,3.6pt">
                      <w:txbxContent>
                        <w:p w14:paraId="6EDB9FEB" w14:textId="434B9804" w:rsidR="005703C5" w:rsidRDefault="009A65ED">
                          <w:pPr>
                            <w:pStyle w:val="Ingenafstand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SAVEDATE  \@ "M/d/yyyy"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C7648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7/11/2024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1AB5CE6" w14:textId="77777777" w:rsidR="005703C5" w:rsidRDefault="005703C5" w:rsidP="00D41326">
          <w:pPr>
            <w:tabs>
              <w:tab w:val="left" w:pos="5670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23BF7027" wp14:editId="6FE8BEF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1162050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32EC4" w14:textId="761FA9AD" w:rsidR="005703C5" w:rsidRDefault="000C7648">
                                <w:pPr>
                                  <w:pStyle w:val="Ing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37866260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55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Grott integration to Home Assistant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Version"/>
                                  <w:tag w:val=""/>
                                  <w:id w:val="34305964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361C4C" w14:textId="77777777" w:rsidR="005703C5" w:rsidRDefault="005703C5">
                                    <w:pPr>
                                      <w:pStyle w:val="Ing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Version 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204735981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E87CA2" w14:textId="56424DEA" w:rsidR="005703C5" w:rsidRDefault="001555AD">
                                    <w:pPr>
                                      <w:pStyle w:val="Ing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Frederik Pedersen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23BF7027" id="Text Box 131" o:spid="_x0000_s1028" type="#_x0000_t202" style="position:absolute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" filled="f" stroked="f" strokeweight=".5pt">
                    <v:textbox style="mso-fit-shape-to-text:t" inset="0,0,0,0">
                      <w:txbxContent>
                        <w:p w14:paraId="73532EC4" w14:textId="761FA9AD" w:rsidR="005703C5" w:rsidRDefault="000C7648">
                          <w:pPr>
                            <w:pStyle w:val="Ing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37866260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555A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Grott integration to Home Assistant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Version"/>
                            <w:tag w:val=""/>
                            <w:id w:val="34305964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9361C4C" w14:textId="77777777" w:rsidR="005703C5" w:rsidRDefault="005703C5">
                              <w:pPr>
                                <w:pStyle w:val="Ing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Version 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204735981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BE87CA2" w14:textId="56424DEA" w:rsidR="005703C5" w:rsidRDefault="001555AD">
                              <w:pPr>
                                <w:pStyle w:val="Ing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Frederik Pedersen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sdt>
      <w:sdtPr>
        <w:id w:val="1270587732"/>
        <w:placeholder>
          <w:docPart w:val="6825122792A547D691793C9EF54626DB"/>
        </w:placeholder>
      </w:sdtPr>
      <w:sdtEndPr/>
      <w:sdtContent>
        <w:sdt>
          <w:sdtPr>
            <w:id w:val="354314217"/>
            <w:placeholder>
              <w:docPart w:val="6825122792A547D691793C9EF54626DB"/>
            </w:placeholder>
          </w:sdtPr>
          <w:sdtEndPr/>
          <w:sdtContent>
            <w:sdt>
              <w:sdtPr>
                <w:alias w:val="Title"/>
                <w:id w:val="713698498"/>
                <w:placeholder>
                  <w:docPart w:val="6825122792A547D691793C9EF54626DB"/>
                </w:placeholder>
              </w:sdtPr>
              <w:sdtEndPr/>
              <w:sdtContent>
                <w:sdt>
                  <w:sdtPr>
                    <w:alias w:val="Main Title"/>
                    <w:tag w:val="MainTitle"/>
                    <w:id w:val="472412088"/>
                    <w:lock w:val="sdtLocked"/>
                    <w:placeholder>
                      <w:docPart w:val="6825122792A547D691793C9EF54626DB"/>
                    </w:placeholder>
                    <w:text/>
                  </w:sdtPr>
                  <w:sdtEndPr/>
                  <w:sdtContent>
                    <w:p w14:paraId="173DA029" w14:textId="12DE715D" w:rsidR="00647BC8" w:rsidRPr="00E516E8" w:rsidRDefault="00C97482" w:rsidP="007A5E13">
                      <w:pPr>
                        <w:pStyle w:val="MainTitle"/>
                        <w:jc w:val="center"/>
                      </w:pPr>
                      <w:r>
                        <w:t xml:space="preserve">Grott Integration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Home Assistant</w:t>
                      </w:r>
                    </w:p>
                  </w:sdtContent>
                </w:sdt>
              </w:sdtContent>
            </w:sdt>
          </w:sdtContent>
        </w:sdt>
      </w:sdtContent>
    </w:sdt>
    <w:p w14:paraId="6A047C83" w14:textId="77777777" w:rsidR="00BB450E" w:rsidRDefault="00BB450E">
      <w:pPr>
        <w:keepNext/>
      </w:pPr>
    </w:p>
    <w:p w14:paraId="4929AEFE" w14:textId="77777777" w:rsidR="00BB450E" w:rsidRDefault="00491E77">
      <w:pPr>
        <w:ind w:left="360"/>
      </w:pPr>
      <w:r>
        <w:rPr>
          <w:noProof/>
        </w:rPr>
        <w:drawing>
          <wp:inline distT="0" distB="0" distL="0" distR="0" wp14:anchorId="023E4DEE" wp14:editId="50D07946">
            <wp:extent cx="4539689" cy="4641532"/>
            <wp:effectExtent l="1905" t="19050" r="2667" b="2603"/>
            <wp:docPr id="1" name="Page0" title="Pag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.Emf"/>
                    <pic:cNvPicPr/>
                  </pic:nvPicPr>
                  <pic:blipFill>
                    <a:blip r:embed="rId10" cstate="print">
                      <a:extLst>
                        <a:ext uri="d389d77a-8115-4ee8-b8cb-deb008229934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89" cy="464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1459" w14:textId="77777777" w:rsidR="00BB450E" w:rsidRDefault="00BB450E"/>
    <w:p w14:paraId="48B8F549" w14:textId="3138C835" w:rsidR="00BB450E" w:rsidRDefault="000C7648">
      <w:pPr>
        <w:rPr>
          <w:lang w:val="da-DK"/>
        </w:rPr>
      </w:pPr>
      <w:bookmarkStart w:id="0" w:name="Page-1_Detailed"/>
      <w:bookmarkEnd w:id="0"/>
      <w:r w:rsidRPr="000C7648">
        <w:rPr>
          <w:lang w:val="da-DK"/>
        </w:rPr>
        <w:t>Growatt sender nu opdateringer u</w:t>
      </w:r>
      <w:r>
        <w:rPr>
          <w:lang w:val="da-DK"/>
        </w:rPr>
        <w:t xml:space="preserve">d hver 5 min. For at opdatere </w:t>
      </w:r>
      <w:proofErr w:type="spellStart"/>
      <w:r>
        <w:rPr>
          <w:lang w:val="da-DK"/>
        </w:rPr>
        <w:t>WiFi</w:t>
      </w:r>
      <w:proofErr w:type="spellEnd"/>
      <w:r>
        <w:rPr>
          <w:lang w:val="da-DK"/>
        </w:rPr>
        <w:t xml:space="preserve"> donglen på </w:t>
      </w:r>
      <w:proofErr w:type="spellStart"/>
      <w:r>
        <w:rPr>
          <w:lang w:val="da-DK"/>
        </w:rPr>
        <w:t>inverteren</w:t>
      </w:r>
      <w:proofErr w:type="spellEnd"/>
      <w:r>
        <w:rPr>
          <w:lang w:val="da-DK"/>
        </w:rPr>
        <w:t xml:space="preserve"> så den igen peger på server.growatt.com.</w:t>
      </w:r>
    </w:p>
    <w:p w14:paraId="6DD29F1C" w14:textId="18C58ED0" w:rsidR="000C7648" w:rsidRDefault="000C7648">
      <w:pPr>
        <w:rPr>
          <w:lang w:val="da-DK"/>
        </w:rPr>
      </w:pPr>
      <w:r>
        <w:rPr>
          <w:lang w:val="da-DK"/>
        </w:rPr>
        <w:t xml:space="preserve">For at løse det problem skal der ændres i grott.ini filen i HA </w:t>
      </w:r>
      <w:proofErr w:type="spellStart"/>
      <w:r>
        <w:rPr>
          <w:lang w:val="da-DK"/>
        </w:rPr>
        <w:t>config</w:t>
      </w:r>
      <w:proofErr w:type="spellEnd"/>
      <w:r>
        <w:rPr>
          <w:lang w:val="da-DK"/>
        </w:rPr>
        <w:t xml:space="preserve"> biblioteket, nedstående skal indsættes: </w:t>
      </w:r>
    </w:p>
    <w:p w14:paraId="068E5079" w14:textId="77777777" w:rsidR="000C7648" w:rsidRPr="000C7648" w:rsidRDefault="000C7648" w:rsidP="000C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8"/>
          <w:szCs w:val="18"/>
          <w:bdr w:val="none" w:sz="0" w:space="0" w:color="auto" w:frame="1"/>
          <w:lang w:eastAsia="da-DK"/>
        </w:rPr>
      </w:pPr>
      <w:r w:rsidRPr="000C7648">
        <w:rPr>
          <w:rFonts w:ascii="Courier New" w:eastAsia="Times New Roman" w:hAnsi="Courier New" w:cs="Courier New"/>
          <w:color w:val="1F2328"/>
          <w:sz w:val="18"/>
          <w:szCs w:val="18"/>
          <w:bdr w:val="none" w:sz="0" w:space="0" w:color="auto" w:frame="1"/>
          <w:lang w:eastAsia="da-DK"/>
        </w:rPr>
        <w:t>[</w:t>
      </w:r>
      <w:proofErr w:type="spellStart"/>
      <w:r w:rsidRPr="000C7648">
        <w:rPr>
          <w:rFonts w:ascii="Courier New" w:eastAsia="Times New Roman" w:hAnsi="Courier New" w:cs="Courier New"/>
          <w:color w:val="1F2328"/>
          <w:sz w:val="18"/>
          <w:szCs w:val="18"/>
          <w:bdr w:val="none" w:sz="0" w:space="0" w:color="auto" w:frame="1"/>
          <w:lang w:eastAsia="da-DK"/>
        </w:rPr>
        <w:t>Growatt</w:t>
      </w:r>
      <w:proofErr w:type="spellEnd"/>
      <w:r w:rsidRPr="000C7648">
        <w:rPr>
          <w:rFonts w:ascii="Courier New" w:eastAsia="Times New Roman" w:hAnsi="Courier New" w:cs="Courier New"/>
          <w:color w:val="1F2328"/>
          <w:sz w:val="18"/>
          <w:szCs w:val="18"/>
          <w:bdr w:val="none" w:sz="0" w:space="0" w:color="auto" w:frame="1"/>
          <w:lang w:eastAsia="da-DK"/>
        </w:rPr>
        <w:t>]</w:t>
      </w:r>
    </w:p>
    <w:p w14:paraId="1CB1DD0B" w14:textId="77777777" w:rsidR="000C7648" w:rsidRPr="000C7648" w:rsidRDefault="000C7648" w:rsidP="000C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8"/>
          <w:szCs w:val="18"/>
          <w:bdr w:val="none" w:sz="0" w:space="0" w:color="auto" w:frame="1"/>
          <w:lang w:eastAsia="da-DK"/>
        </w:rPr>
      </w:pPr>
      <w:r w:rsidRPr="000C7648">
        <w:rPr>
          <w:rFonts w:ascii="Courier New" w:eastAsia="Times New Roman" w:hAnsi="Courier New" w:cs="Courier New"/>
          <w:color w:val="1F2328"/>
          <w:sz w:val="18"/>
          <w:szCs w:val="18"/>
          <w:bdr w:val="none" w:sz="0" w:space="0" w:color="auto" w:frame="1"/>
          <w:lang w:eastAsia="da-DK"/>
        </w:rPr>
        <w:t>#ip = server.growatt.com</w:t>
      </w:r>
    </w:p>
    <w:p w14:paraId="6E79B37A" w14:textId="77777777" w:rsidR="000C7648" w:rsidRPr="000C7648" w:rsidRDefault="000C7648" w:rsidP="000C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8"/>
          <w:szCs w:val="18"/>
          <w:bdr w:val="none" w:sz="0" w:space="0" w:color="auto" w:frame="1"/>
          <w:lang w:eastAsia="da-DK"/>
        </w:rPr>
      </w:pPr>
      <w:proofErr w:type="spellStart"/>
      <w:r w:rsidRPr="000C7648">
        <w:rPr>
          <w:rFonts w:ascii="Courier New" w:eastAsia="Times New Roman" w:hAnsi="Courier New" w:cs="Courier New"/>
          <w:color w:val="1F2328"/>
          <w:sz w:val="18"/>
          <w:szCs w:val="18"/>
          <w:bdr w:val="none" w:sz="0" w:space="0" w:color="auto" w:frame="1"/>
          <w:lang w:eastAsia="da-DK"/>
        </w:rPr>
        <w:t>ip</w:t>
      </w:r>
      <w:proofErr w:type="spellEnd"/>
      <w:r w:rsidRPr="000C7648">
        <w:rPr>
          <w:rFonts w:ascii="Courier New" w:eastAsia="Times New Roman" w:hAnsi="Courier New" w:cs="Courier New"/>
          <w:color w:val="1F2328"/>
          <w:sz w:val="18"/>
          <w:szCs w:val="18"/>
          <w:bdr w:val="none" w:sz="0" w:space="0" w:color="auto" w:frame="1"/>
          <w:lang w:eastAsia="da-DK"/>
        </w:rPr>
        <w:t xml:space="preserve"> = 8.209.71.240</w:t>
      </w:r>
    </w:p>
    <w:p w14:paraId="4DE75045" w14:textId="77777777" w:rsidR="000C7648" w:rsidRPr="000C7648" w:rsidRDefault="000C7648" w:rsidP="000C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8"/>
          <w:szCs w:val="18"/>
          <w:lang w:val="da-DK" w:eastAsia="da-DK"/>
        </w:rPr>
      </w:pPr>
      <w:r w:rsidRPr="000C7648">
        <w:rPr>
          <w:rFonts w:ascii="Courier New" w:eastAsia="Times New Roman" w:hAnsi="Courier New" w:cs="Courier New"/>
          <w:color w:val="1F2328"/>
          <w:sz w:val="18"/>
          <w:szCs w:val="18"/>
          <w:bdr w:val="none" w:sz="0" w:space="0" w:color="auto" w:frame="1"/>
          <w:lang w:val="da-DK" w:eastAsia="da-DK"/>
        </w:rPr>
        <w:t>port = 5279</w:t>
      </w:r>
    </w:p>
    <w:p w14:paraId="584338B9" w14:textId="77777777" w:rsidR="000C7648" w:rsidRPr="000C7648" w:rsidRDefault="000C7648">
      <w:pPr>
        <w:rPr>
          <w:lang w:val="da-DK"/>
        </w:rPr>
      </w:pPr>
    </w:p>
    <w:p w14:paraId="37C9118B" w14:textId="6DC9A4E7" w:rsidR="00BB450E" w:rsidRDefault="000C7648">
      <w:pPr>
        <w:rPr>
          <w:lang w:val="da-DK"/>
        </w:rPr>
      </w:pPr>
      <w:bookmarkStart w:id="1" w:name="Page0/22"/>
      <w:bookmarkEnd w:id="1"/>
      <w:r>
        <w:rPr>
          <w:lang w:val="da-DK"/>
        </w:rPr>
        <w:t xml:space="preserve">Herefter skal </w:t>
      </w:r>
      <w:proofErr w:type="spellStart"/>
      <w:r>
        <w:rPr>
          <w:lang w:val="da-DK"/>
        </w:rPr>
        <w:t>grott</w:t>
      </w:r>
      <w:proofErr w:type="spellEnd"/>
      <w:r>
        <w:rPr>
          <w:lang w:val="da-DK"/>
        </w:rPr>
        <w:t xml:space="preserve"> integrationen genstartes. </w:t>
      </w:r>
    </w:p>
    <w:p w14:paraId="5C3EC687" w14:textId="407AE990" w:rsidR="000C7648" w:rsidRPr="000C7648" w:rsidRDefault="000C7648">
      <w:pPr>
        <w:rPr>
          <w:lang w:val="da-DK"/>
        </w:rPr>
      </w:pPr>
      <w:r>
        <w:rPr>
          <w:lang w:val="da-DK"/>
        </w:rPr>
        <w:t xml:space="preserve">Den nye IP kan skifte hvis Growatt beslutter sig for det. </w:t>
      </w:r>
    </w:p>
    <w:sectPr w:rsidR="000C7648" w:rsidRPr="000C7648" w:rsidSect="00B96E9B">
      <w:footerReference w:type="default" r:id="rId11"/>
      <w:pgSz w:w="11906" w:h="16838" w:code="9"/>
      <w:pgMar w:top="1080" w:right="1080" w:bottom="1080" w:left="1080" w:header="446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1029C" w14:textId="77777777" w:rsidR="00093D8C" w:rsidRDefault="00093D8C" w:rsidP="00BC0B89">
      <w:pPr>
        <w:spacing w:after="0" w:line="240" w:lineRule="auto"/>
      </w:pPr>
      <w:r>
        <w:separator/>
      </w:r>
    </w:p>
  </w:endnote>
  <w:endnote w:type="continuationSeparator" w:id="0">
    <w:p w14:paraId="2FB1A329" w14:textId="77777777" w:rsidR="00093D8C" w:rsidRDefault="00093D8C" w:rsidP="00BC0B89">
      <w:pPr>
        <w:spacing w:after="0" w:line="240" w:lineRule="auto"/>
      </w:pPr>
      <w:r>
        <w:continuationSeparator/>
      </w:r>
    </w:p>
  </w:endnote>
  <w:endnote w:type="continuationNotice" w:id="1">
    <w:p w14:paraId="76DB473E" w14:textId="77777777" w:rsidR="00093D8C" w:rsidRDefault="00093D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A1B5E" w14:textId="77777777" w:rsidR="00E516E8" w:rsidRDefault="008C1017">
    <w:pPr>
      <w:pStyle w:val="Sidefod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23F6964" wp14:editId="1C57A968">
              <wp:simplePos x="0" y="0"/>
              <wp:positionH relativeFrom="margin">
                <wp:align>left</wp:align>
              </wp:positionH>
              <wp:positionV relativeFrom="paragraph">
                <wp:posOffset>138826</wp:posOffset>
              </wp:positionV>
              <wp:extent cx="2242185" cy="1404620"/>
              <wp:effectExtent l="0" t="0" r="0" b="1905"/>
              <wp:wrapSquare wrapText="bothSides"/>
              <wp:docPr id="4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457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alias w:val="Title"/>
                            <w:tag w:val=""/>
                            <w:id w:val="1287618776"/>
                            <w:placeholder>
                              <w:docPart w:val="1BD5572AFFEE4842A298D6DCF22412DE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E3256D4" w14:textId="7471D4EF" w:rsidR="00E516E8" w:rsidRPr="00E516E8" w:rsidRDefault="001555AD" w:rsidP="00E516E8">
                              <w:p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Grott integration to Home Assistant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23F6964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10.95pt;width:176.55pt;height:110.6pt;z-index:2516582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" filled="f" stroked="f">
              <v:textbox style="mso-fit-shape-to-text:t">
                <w:txbxContent>
                  <w:sdt>
                    <w:sdtPr>
                      <w:rPr>
                        <w:color w:val="808080" w:themeColor="background1" w:themeShade="80"/>
                        <w:sz w:val="20"/>
                        <w:szCs w:val="20"/>
                      </w:rPr>
                      <w:alias w:val="Title"/>
                      <w:tag w:val=""/>
                      <w:id w:val="1287618776"/>
                      <w:placeholder>
                        <w:docPart w:val="1BD5572AFFEE4842A298D6DCF22412DE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E3256D4" w14:textId="7471D4EF" w:rsidR="00E516E8" w:rsidRPr="00E516E8" w:rsidRDefault="001555AD" w:rsidP="00E516E8">
                        <w:p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Grott integration to Home Assistant</w:t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</w:p>
  <w:p w14:paraId="71C8D96F" w14:textId="77777777" w:rsidR="00E516E8" w:rsidRDefault="000C7648">
    <w:pPr>
      <w:pStyle w:val="Sidefod"/>
      <w:jc w:val="right"/>
    </w:pPr>
    <w:sdt>
      <w:sdtPr>
        <w:id w:val="126080107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516E8">
          <w:fldChar w:fldCharType="begin"/>
        </w:r>
        <w:r w:rsidR="00E516E8">
          <w:instrText xml:space="preserve"> PAGE   \* MERGEFORMAT </w:instrText>
        </w:r>
        <w:r w:rsidR="00E516E8">
          <w:fldChar w:fldCharType="separate"/>
        </w:r>
        <w:r w:rsidR="00E516E8">
          <w:rPr>
            <w:noProof/>
          </w:rPr>
          <w:t>2</w:t>
        </w:r>
        <w:r w:rsidR="00E516E8">
          <w:rPr>
            <w:noProof/>
          </w:rPr>
          <w:fldChar w:fldCharType="end"/>
        </w:r>
      </w:sdtContent>
    </w:sdt>
  </w:p>
  <w:p w14:paraId="414A73EE" w14:textId="77777777" w:rsidR="00E06A3D" w:rsidRDefault="00E06A3D" w:rsidP="00211AF0">
    <w:pPr>
      <w:pStyle w:val="Sidefod"/>
      <w:pBdr>
        <w:top w:val="single" w:sz="4" w:space="1" w:color="D9D9D9" w:themeColor="background1" w:themeShade="D9"/>
      </w:pBdr>
      <w:tabs>
        <w:tab w:val="clear" w:pos="4513"/>
        <w:tab w:val="clear" w:pos="9026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25526" w14:textId="77777777" w:rsidR="00093D8C" w:rsidRDefault="00093D8C" w:rsidP="00BC0B89">
      <w:pPr>
        <w:spacing w:after="0" w:line="240" w:lineRule="auto"/>
      </w:pPr>
      <w:r>
        <w:separator/>
      </w:r>
    </w:p>
  </w:footnote>
  <w:footnote w:type="continuationSeparator" w:id="0">
    <w:p w14:paraId="0E7542D9" w14:textId="77777777" w:rsidR="00093D8C" w:rsidRDefault="00093D8C" w:rsidP="00BC0B89">
      <w:pPr>
        <w:spacing w:after="0" w:line="240" w:lineRule="auto"/>
      </w:pPr>
      <w:r>
        <w:continuationSeparator/>
      </w:r>
    </w:p>
  </w:footnote>
  <w:footnote w:type="continuationNotice" w:id="1">
    <w:p w14:paraId="5BB4C5F4" w14:textId="77777777" w:rsidR="00093D8C" w:rsidRDefault="00093D8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50BCA"/>
    <w:multiLevelType w:val="hybridMultilevel"/>
    <w:tmpl w:val="7F509630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362A8"/>
    <w:multiLevelType w:val="hybridMultilevel"/>
    <w:tmpl w:val="CFA0CF3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D70316"/>
    <w:multiLevelType w:val="hybridMultilevel"/>
    <w:tmpl w:val="451A6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050364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720" w:hanging="720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7EF7236"/>
    <w:multiLevelType w:val="hybridMultilevel"/>
    <w:tmpl w:val="28E8B7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463280">
    <w:abstractNumId w:val="3"/>
  </w:num>
  <w:num w:numId="2" w16cid:durableId="491139267">
    <w:abstractNumId w:val="1"/>
  </w:num>
  <w:num w:numId="3" w16cid:durableId="154034990">
    <w:abstractNumId w:val="0"/>
  </w:num>
  <w:num w:numId="4" w16cid:durableId="502473891">
    <w:abstractNumId w:val="4"/>
  </w:num>
  <w:num w:numId="5" w16cid:durableId="97707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89"/>
    <w:rsid w:val="00010924"/>
    <w:rsid w:val="00011B5B"/>
    <w:rsid w:val="000168D7"/>
    <w:rsid w:val="00051DA3"/>
    <w:rsid w:val="00067ED7"/>
    <w:rsid w:val="00093D8C"/>
    <w:rsid w:val="000A333B"/>
    <w:rsid w:val="000B05F8"/>
    <w:rsid w:val="000B2478"/>
    <w:rsid w:val="000C2F1F"/>
    <w:rsid w:val="000C7648"/>
    <w:rsid w:val="000F385E"/>
    <w:rsid w:val="001555AD"/>
    <w:rsid w:val="00170E5E"/>
    <w:rsid w:val="0018044D"/>
    <w:rsid w:val="001A070D"/>
    <w:rsid w:val="001C38BD"/>
    <w:rsid w:val="001D02A4"/>
    <w:rsid w:val="001D1A7F"/>
    <w:rsid w:val="00204886"/>
    <w:rsid w:val="00211AF0"/>
    <w:rsid w:val="002609E3"/>
    <w:rsid w:val="00271957"/>
    <w:rsid w:val="0027701C"/>
    <w:rsid w:val="0028783F"/>
    <w:rsid w:val="002B26FC"/>
    <w:rsid w:val="002B6683"/>
    <w:rsid w:val="002C49D1"/>
    <w:rsid w:val="002E6C39"/>
    <w:rsid w:val="002F18BF"/>
    <w:rsid w:val="0030201E"/>
    <w:rsid w:val="00312A42"/>
    <w:rsid w:val="00312A6F"/>
    <w:rsid w:val="0032276D"/>
    <w:rsid w:val="00391A9D"/>
    <w:rsid w:val="003B4B56"/>
    <w:rsid w:val="003D42FD"/>
    <w:rsid w:val="003D714A"/>
    <w:rsid w:val="004133F2"/>
    <w:rsid w:val="0043728D"/>
    <w:rsid w:val="00456E1D"/>
    <w:rsid w:val="0048362D"/>
    <w:rsid w:val="00491E77"/>
    <w:rsid w:val="004A1593"/>
    <w:rsid w:val="004C516F"/>
    <w:rsid w:val="004D0901"/>
    <w:rsid w:val="005301A9"/>
    <w:rsid w:val="005703C5"/>
    <w:rsid w:val="005740F4"/>
    <w:rsid w:val="0058052F"/>
    <w:rsid w:val="005929D5"/>
    <w:rsid w:val="005C0C39"/>
    <w:rsid w:val="005D4803"/>
    <w:rsid w:val="00604604"/>
    <w:rsid w:val="00622FCC"/>
    <w:rsid w:val="00647BC8"/>
    <w:rsid w:val="0067147A"/>
    <w:rsid w:val="006769E9"/>
    <w:rsid w:val="00691A4F"/>
    <w:rsid w:val="006F583B"/>
    <w:rsid w:val="006F724C"/>
    <w:rsid w:val="007328D5"/>
    <w:rsid w:val="00754D44"/>
    <w:rsid w:val="0077737A"/>
    <w:rsid w:val="00796FE4"/>
    <w:rsid w:val="007A1719"/>
    <w:rsid w:val="007A5B55"/>
    <w:rsid w:val="007A5E13"/>
    <w:rsid w:val="007E6CDA"/>
    <w:rsid w:val="007E7AB2"/>
    <w:rsid w:val="0081546E"/>
    <w:rsid w:val="008174FF"/>
    <w:rsid w:val="00850450"/>
    <w:rsid w:val="008804E4"/>
    <w:rsid w:val="00891FA5"/>
    <w:rsid w:val="008971B4"/>
    <w:rsid w:val="008A469D"/>
    <w:rsid w:val="008C1017"/>
    <w:rsid w:val="008D226C"/>
    <w:rsid w:val="008D6670"/>
    <w:rsid w:val="008D6F27"/>
    <w:rsid w:val="008E2037"/>
    <w:rsid w:val="008F5B72"/>
    <w:rsid w:val="00917195"/>
    <w:rsid w:val="00925B67"/>
    <w:rsid w:val="00926746"/>
    <w:rsid w:val="009821CF"/>
    <w:rsid w:val="009A04D8"/>
    <w:rsid w:val="009A65ED"/>
    <w:rsid w:val="009C01A3"/>
    <w:rsid w:val="00A006BD"/>
    <w:rsid w:val="00A12703"/>
    <w:rsid w:val="00A2111E"/>
    <w:rsid w:val="00A263BA"/>
    <w:rsid w:val="00A27B98"/>
    <w:rsid w:val="00A3179D"/>
    <w:rsid w:val="00A41750"/>
    <w:rsid w:val="00A41D0B"/>
    <w:rsid w:val="00A649DB"/>
    <w:rsid w:val="00AA63B7"/>
    <w:rsid w:val="00AB0014"/>
    <w:rsid w:val="00AB56D7"/>
    <w:rsid w:val="00AD1743"/>
    <w:rsid w:val="00AD4000"/>
    <w:rsid w:val="00AF3177"/>
    <w:rsid w:val="00B349E5"/>
    <w:rsid w:val="00B5185A"/>
    <w:rsid w:val="00B616D3"/>
    <w:rsid w:val="00B65AAA"/>
    <w:rsid w:val="00B90B7E"/>
    <w:rsid w:val="00B96E9B"/>
    <w:rsid w:val="00BB450E"/>
    <w:rsid w:val="00BC0B89"/>
    <w:rsid w:val="00BC1598"/>
    <w:rsid w:val="00BC28DD"/>
    <w:rsid w:val="00BC2F72"/>
    <w:rsid w:val="00BC3A58"/>
    <w:rsid w:val="00BD65AD"/>
    <w:rsid w:val="00BD67AC"/>
    <w:rsid w:val="00BE7BCD"/>
    <w:rsid w:val="00C00FB6"/>
    <w:rsid w:val="00C07094"/>
    <w:rsid w:val="00C35FA7"/>
    <w:rsid w:val="00C63306"/>
    <w:rsid w:val="00C71C6B"/>
    <w:rsid w:val="00C75C0E"/>
    <w:rsid w:val="00C97482"/>
    <w:rsid w:val="00C97A13"/>
    <w:rsid w:val="00CA1D0F"/>
    <w:rsid w:val="00CA5C88"/>
    <w:rsid w:val="00CB06CF"/>
    <w:rsid w:val="00CF68D1"/>
    <w:rsid w:val="00D318EE"/>
    <w:rsid w:val="00D41326"/>
    <w:rsid w:val="00DE5315"/>
    <w:rsid w:val="00E06A3D"/>
    <w:rsid w:val="00E06A4E"/>
    <w:rsid w:val="00E070E2"/>
    <w:rsid w:val="00E20598"/>
    <w:rsid w:val="00E321D9"/>
    <w:rsid w:val="00E418AA"/>
    <w:rsid w:val="00E516E8"/>
    <w:rsid w:val="00E5501E"/>
    <w:rsid w:val="00E7473E"/>
    <w:rsid w:val="00E876A4"/>
    <w:rsid w:val="00E95219"/>
    <w:rsid w:val="00EB2B13"/>
    <w:rsid w:val="00F12170"/>
    <w:rsid w:val="00F5205E"/>
    <w:rsid w:val="00F814F3"/>
    <w:rsid w:val="00F90227"/>
    <w:rsid w:val="00FA4B63"/>
    <w:rsid w:val="00FC0894"/>
    <w:rsid w:val="00FD7629"/>
    <w:rsid w:val="00FF0C80"/>
    <w:rsid w:val="4A59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AA564BA"/>
  <w15:chartTrackingRefBased/>
  <w15:docId w15:val="{C5A78675-0761-41C4-B954-7EA9FD4F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HeadingProcessdoc"/>
    <w:next w:val="Normal"/>
    <w:link w:val="Overskrift1Tegn"/>
    <w:uiPriority w:val="9"/>
    <w:qFormat/>
    <w:rsid w:val="00E95219"/>
    <w:pPr>
      <w:numPr>
        <w:numId w:val="1"/>
      </w:numPr>
      <w:outlineLvl w:val="0"/>
    </w:pPr>
  </w:style>
  <w:style w:type="paragraph" w:styleId="Overskrift2">
    <w:name w:val="heading 2"/>
    <w:basedOn w:val="Undertitel"/>
    <w:next w:val="Normal"/>
    <w:link w:val="Overskrift2Tegn"/>
    <w:uiPriority w:val="9"/>
    <w:unhideWhenUsed/>
    <w:qFormat/>
    <w:rsid w:val="00E95219"/>
    <w:pPr>
      <w:numPr>
        <w:ilvl w:val="1"/>
        <w:numId w:val="1"/>
      </w:numPr>
      <w:outlineLvl w:val="1"/>
    </w:p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8275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8275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8275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8275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8275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8275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8275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C0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0B89"/>
  </w:style>
  <w:style w:type="paragraph" w:styleId="Sidefod">
    <w:name w:val="footer"/>
    <w:basedOn w:val="Normal"/>
    <w:link w:val="SidefodTegn"/>
    <w:uiPriority w:val="99"/>
    <w:unhideWhenUsed/>
    <w:rsid w:val="00BC0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0B89"/>
  </w:style>
  <w:style w:type="table" w:styleId="Tabel-Gitter">
    <w:name w:val="Table Grid"/>
    <w:basedOn w:val="Tabel-Normal"/>
    <w:uiPriority w:val="39"/>
    <w:rsid w:val="007E6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afstand">
    <w:name w:val="No Spacing"/>
    <w:link w:val="IngenafstandTegn"/>
    <w:uiPriority w:val="1"/>
    <w:qFormat/>
    <w:rsid w:val="00926746"/>
    <w:pPr>
      <w:spacing w:after="0" w:line="240" w:lineRule="auto"/>
    </w:pPr>
    <w:rPr>
      <w:rFonts w:eastAsiaTheme="minorEastAsia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926746"/>
    <w:rPr>
      <w:rFonts w:eastAsiaTheme="minorEastAsia"/>
      <w:lang w:val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95219"/>
    <w:rPr>
      <w:b/>
      <w:sz w:val="32"/>
      <w:szCs w:val="32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926746"/>
    <w:pPr>
      <w:numPr>
        <w:numId w:val="0"/>
      </w:numPr>
      <w:outlineLvl w:val="9"/>
    </w:pPr>
  </w:style>
  <w:style w:type="paragraph" w:customStyle="1" w:styleId="MainTitle">
    <w:name w:val="Main Title"/>
    <w:basedOn w:val="Normal"/>
    <w:link w:val="MainTitleChar"/>
    <w:qFormat/>
    <w:rsid w:val="00E516E8"/>
    <w:rPr>
      <w:b/>
      <w:sz w:val="36"/>
      <w:szCs w:val="36"/>
    </w:rPr>
  </w:style>
  <w:style w:type="paragraph" w:customStyle="1" w:styleId="Subheading1-processdoc">
    <w:name w:val="Subheading 1 - process doc"/>
    <w:basedOn w:val="Normal"/>
    <w:link w:val="Subheading1-processdocChar"/>
    <w:qFormat/>
    <w:rsid w:val="00051DA3"/>
    <w:rPr>
      <w:sz w:val="28"/>
      <w:szCs w:val="28"/>
    </w:rPr>
  </w:style>
  <w:style w:type="character" w:customStyle="1" w:styleId="MainTitleChar">
    <w:name w:val="Main Title Char"/>
    <w:basedOn w:val="Standardskrifttypeiafsnit"/>
    <w:link w:val="MainTitle"/>
    <w:rsid w:val="00E516E8"/>
    <w:rPr>
      <w:b/>
      <w:sz w:val="36"/>
      <w:szCs w:val="36"/>
      <w:lang w:val="en-US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926746"/>
    <w:pPr>
      <w:spacing w:after="100"/>
      <w:ind w:left="220"/>
    </w:pPr>
    <w:rPr>
      <w:rFonts w:eastAsiaTheme="minorEastAsia" w:cs="Times New Roman"/>
    </w:rPr>
  </w:style>
  <w:style w:type="character" w:customStyle="1" w:styleId="Subheading1-processdocChar">
    <w:name w:val="Subheading 1 - process doc Char"/>
    <w:basedOn w:val="Standardskrifttypeiafsnit"/>
    <w:link w:val="Subheading1-processdoc"/>
    <w:rsid w:val="00051DA3"/>
    <w:rPr>
      <w:sz w:val="28"/>
      <w:szCs w:val="28"/>
      <w:lang w:val="en-US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926746"/>
    <w:pPr>
      <w:spacing w:after="100"/>
    </w:pPr>
    <w:rPr>
      <w:rFonts w:eastAsiaTheme="minorEastAsia" w:cs="Times New Roman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926746"/>
    <w:pPr>
      <w:spacing w:after="100"/>
      <w:ind w:left="440"/>
    </w:pPr>
    <w:rPr>
      <w:rFonts w:eastAsiaTheme="minorEastAsia" w:cs="Times New Roman"/>
    </w:rPr>
  </w:style>
  <w:style w:type="paragraph" w:styleId="Listeafsnit">
    <w:name w:val="List Paragraph"/>
    <w:basedOn w:val="Normal"/>
    <w:uiPriority w:val="34"/>
    <w:qFormat/>
    <w:rsid w:val="00E516E8"/>
    <w:pPr>
      <w:contextualSpacing/>
    </w:pPr>
    <w:rPr>
      <w:color w:val="7F7F7F" w:themeColor="text1" w:themeTint="80"/>
      <w:sz w:val="20"/>
      <w:szCs w:val="20"/>
      <w:shd w:val="clear" w:color="auto" w:fill="FFFFFF"/>
    </w:rPr>
  </w:style>
  <w:style w:type="character" w:styleId="Hyperlink">
    <w:name w:val="Hyperlink"/>
    <w:basedOn w:val="Standardskrifttypeiafsnit"/>
    <w:uiPriority w:val="99"/>
    <w:unhideWhenUsed/>
    <w:rsid w:val="00A2111E"/>
    <w:rPr>
      <w:color w:val="BF8F00" w:themeColor="accent4" w:themeShade="BF"/>
      <w:u w:val="single"/>
    </w:rPr>
  </w:style>
  <w:style w:type="table" w:styleId="Tabelgitter-lys">
    <w:name w:val="Grid Table Light"/>
    <w:basedOn w:val="Tabel-Normal"/>
    <w:uiPriority w:val="40"/>
    <w:rsid w:val="00A2111E"/>
    <w:pPr>
      <w:spacing w:after="0" w:line="240" w:lineRule="auto"/>
      <w:jc w:val="both"/>
    </w:pPr>
    <w:rPr>
      <w:rFonts w:eastAsiaTheme="minorEastAsia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ingProcessdoc">
    <w:name w:val="Heading Process doc"/>
    <w:basedOn w:val="Subheading1-processdoc"/>
    <w:link w:val="HeadingProcessdocChar"/>
    <w:qFormat/>
    <w:rsid w:val="00B5185A"/>
    <w:pPr>
      <w:spacing w:after="0"/>
    </w:pPr>
    <w:rPr>
      <w:b/>
      <w:sz w:val="32"/>
      <w:szCs w:val="32"/>
    </w:rPr>
  </w:style>
  <w:style w:type="character" w:customStyle="1" w:styleId="HeadingProcessdocChar">
    <w:name w:val="Heading Process doc Char"/>
    <w:basedOn w:val="Subheading1-processdocChar"/>
    <w:link w:val="HeadingProcessdoc"/>
    <w:rsid w:val="00B5185A"/>
    <w:rPr>
      <w:b/>
      <w:sz w:val="32"/>
      <w:szCs w:val="32"/>
      <w:lang w:val="en-US"/>
    </w:rPr>
  </w:style>
  <w:style w:type="paragraph" w:styleId="Undertitel">
    <w:name w:val="Subtitle"/>
    <w:basedOn w:val="Overskrift1"/>
    <w:next w:val="Normal"/>
    <w:link w:val="UndertitelTegn"/>
    <w:uiPriority w:val="11"/>
    <w:qFormat/>
    <w:rsid w:val="00E95219"/>
    <w:pPr>
      <w:numPr>
        <w:numId w:val="0"/>
      </w:numPr>
    </w:pPr>
  </w:style>
  <w:style w:type="character" w:customStyle="1" w:styleId="UndertitelTegn">
    <w:name w:val="Undertitel Tegn"/>
    <w:basedOn w:val="Standardskrifttypeiafsnit"/>
    <w:link w:val="Undertitel"/>
    <w:uiPriority w:val="11"/>
    <w:rsid w:val="00E95219"/>
    <w:rPr>
      <w:b/>
      <w:sz w:val="28"/>
      <w:szCs w:val="28"/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95219"/>
    <w:rPr>
      <w:b/>
      <w:sz w:val="32"/>
      <w:szCs w:val="32"/>
      <w:lang w:val="en-US"/>
    </w:rPr>
  </w:style>
  <w:style w:type="table" w:styleId="Gittertabel6-farverig-farve3">
    <w:name w:val="Grid Table 6 Colorful Accent 3"/>
    <w:basedOn w:val="Tabel-Normal"/>
    <w:uiPriority w:val="51"/>
    <w:rsid w:val="00E9521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tabel4-farve3">
    <w:name w:val="Grid Table 4 Accent 3"/>
    <w:basedOn w:val="Tabel-Normal"/>
    <w:uiPriority w:val="49"/>
    <w:rsid w:val="00E9521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lmindeligtabel1">
    <w:name w:val="Plain Table 1"/>
    <w:basedOn w:val="Tabel-Normal"/>
    <w:uiPriority w:val="41"/>
    <w:rsid w:val="002609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dsholdertekst">
    <w:name w:val="Placeholder Text"/>
    <w:basedOn w:val="Standardskrifttypeiafsnit"/>
    <w:uiPriority w:val="99"/>
    <w:semiHidden/>
    <w:rsid w:val="00925B67"/>
    <w:rPr>
      <w:color w:val="808080"/>
    </w:rPr>
  </w:style>
  <w:style w:type="paragraph" w:styleId="Korrektur">
    <w:name w:val="Revision"/>
    <w:hidden/>
    <w:uiPriority w:val="99"/>
    <w:semiHidden/>
    <w:rsid w:val="00925B67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25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25B67"/>
    <w:rPr>
      <w:rFonts w:ascii="Segoe UI" w:hAnsi="Segoe UI" w:cs="Segoe UI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827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827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827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827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827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827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827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lstomtale">
    <w:name w:val="Unresolved Mention"/>
    <w:basedOn w:val="Standardskrifttypeiafsnit"/>
    <w:uiPriority w:val="99"/>
    <w:semiHidden/>
    <w:unhideWhenUsed/>
    <w:rsid w:val="007E7AB2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917195"/>
    <w:rPr>
      <w:color w:val="954F72" w:themeColor="followedHyperlink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0C7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a-DK"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0C7648"/>
    <w:rPr>
      <w:rFonts w:ascii="Courier New" w:eastAsia="Times New Roman" w:hAnsi="Courier New" w:cs="Courier New"/>
      <w:sz w:val="20"/>
      <w:szCs w:val="20"/>
      <w:lang w:val="da-DK"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0C76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9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Office16\visio%20content\1033\ProcessDoc_Defaul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825122792A547D691793C9EF5462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8AAB5-738A-47BF-99FF-D78D5C0DE715}"/>
      </w:docPartPr>
      <w:docPartBody>
        <w:p w:rsidR="0003509F" w:rsidRDefault="00F050E6">
          <w:pPr>
            <w:pStyle w:val="6825122792A547D691793C9EF54626DB"/>
          </w:pPr>
          <w:r w:rsidRPr="008B62DA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F81F068834644BD292B6C7C4CFBDC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8C9E1-DE49-4F7A-ABBD-5307D2A0DD97}"/>
      </w:docPartPr>
      <w:docPartBody>
        <w:p w:rsidR="00FE3EA3" w:rsidRDefault="00E0204B" w:rsidP="00E0204B">
          <w:pPr>
            <w:pStyle w:val="F81F068834644BD292B6C7C4CFBDCEDC"/>
          </w:pPr>
          <w:r w:rsidRPr="00E02B44">
            <w:rPr>
              <w:rStyle w:val="Pladsholdertekst"/>
            </w:rPr>
            <w:t>[Company]</w:t>
          </w:r>
        </w:p>
      </w:docPartBody>
    </w:docPart>
    <w:docPart>
      <w:docPartPr>
        <w:name w:val="1BD5572AFFEE4842A298D6DCF2241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06AA2-A429-4C6E-A7BA-A3D4B9F2817F}"/>
      </w:docPartPr>
      <w:docPartBody>
        <w:p w:rsidR="00A85DCC" w:rsidRDefault="00EC2222">
          <w:r w:rsidRPr="00122563">
            <w:rPr>
              <w:rStyle w:val="Pladsholderteks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034"/>
    <w:rsid w:val="0003509F"/>
    <w:rsid w:val="00093595"/>
    <w:rsid w:val="00120F96"/>
    <w:rsid w:val="0018044D"/>
    <w:rsid w:val="00196B0E"/>
    <w:rsid w:val="001B14DB"/>
    <w:rsid w:val="001F3757"/>
    <w:rsid w:val="001F38B3"/>
    <w:rsid w:val="00265538"/>
    <w:rsid w:val="002A5C38"/>
    <w:rsid w:val="004133F2"/>
    <w:rsid w:val="004A2490"/>
    <w:rsid w:val="004B5C5F"/>
    <w:rsid w:val="004D0901"/>
    <w:rsid w:val="00596D2A"/>
    <w:rsid w:val="006A37BC"/>
    <w:rsid w:val="007C2F2A"/>
    <w:rsid w:val="0091005C"/>
    <w:rsid w:val="00A85DCC"/>
    <w:rsid w:val="00CC19CE"/>
    <w:rsid w:val="00CD71DC"/>
    <w:rsid w:val="00E0204B"/>
    <w:rsid w:val="00E23317"/>
    <w:rsid w:val="00E64020"/>
    <w:rsid w:val="00EC2222"/>
    <w:rsid w:val="00F050E6"/>
    <w:rsid w:val="00F9411B"/>
    <w:rsid w:val="00FA0AEB"/>
    <w:rsid w:val="00FC1CBF"/>
    <w:rsid w:val="00FC7034"/>
    <w:rsid w:val="00FE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CD71DC"/>
    <w:rPr>
      <w:color w:val="808080"/>
    </w:rPr>
  </w:style>
  <w:style w:type="paragraph" w:customStyle="1" w:styleId="6825122792A547D691793C9EF54626DB">
    <w:name w:val="6825122792A547D691793C9EF54626DB"/>
  </w:style>
  <w:style w:type="paragraph" w:customStyle="1" w:styleId="F81F068834644BD292B6C7C4CFBDCEDC">
    <w:name w:val="F81F068834644BD292B6C7C4CFBDCEDC"/>
    <w:rsid w:val="00E020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3ECB22-ECB9-4ECE-86B5-27604512E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ProcessDoc_Default.dotx</Template>
  <TotalTime>6</TotalTime>
  <Pages>2</Pages>
  <Words>66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Frederik Kristian Pedersen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Grott integration to Home Assistant</dc:title>
  <dc:subject>Version 1.0</dc:subject>
  <dc:creator>Frederik Pedersen</dc:creator>
  <cp:keywords/>
  <dc:description/>
  <cp:lastModifiedBy>Frederik Pedersen</cp:lastModifiedBy>
  <cp:revision>5</cp:revision>
  <cp:lastPrinted>2018-03-16T06:57:00Z</cp:lastPrinted>
  <dcterms:created xsi:type="dcterms:W3CDTF">2024-07-10T22:15:00Z</dcterms:created>
  <dcterms:modified xsi:type="dcterms:W3CDTF">2024-07-19T01:12:00Z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virawa@microsoft.com</vt:lpwstr>
  </property>
  <property fmtid="{D5CDD505-2E9C-101B-9397-08002B2CF9AE}" pid="5" name="MSIP_Label_f42aa342-8706-4288-bd11-ebb85995028c_SetDate">
    <vt:lpwstr>2018-03-08T20:04:50.6842174Z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